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706"/>
        <w:tblW w:w="114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1218"/>
        <w:gridCol w:w="16"/>
        <w:gridCol w:w="5"/>
        <w:gridCol w:w="246"/>
        <w:gridCol w:w="168"/>
        <w:gridCol w:w="196"/>
        <w:gridCol w:w="198"/>
        <w:gridCol w:w="20"/>
        <w:gridCol w:w="179"/>
        <w:gridCol w:w="10"/>
        <w:gridCol w:w="179"/>
        <w:gridCol w:w="7"/>
        <w:gridCol w:w="19"/>
        <w:gridCol w:w="170"/>
        <w:gridCol w:w="36"/>
        <w:gridCol w:w="11"/>
        <w:gridCol w:w="195"/>
        <w:gridCol w:w="16"/>
        <w:gridCol w:w="220"/>
        <w:gridCol w:w="15"/>
        <w:gridCol w:w="219"/>
        <w:gridCol w:w="11"/>
        <w:gridCol w:w="185"/>
        <w:gridCol w:w="284"/>
        <w:gridCol w:w="151"/>
        <w:gridCol w:w="20"/>
        <w:gridCol w:w="22"/>
        <w:gridCol w:w="195"/>
        <w:gridCol w:w="20"/>
        <w:gridCol w:w="27"/>
        <w:gridCol w:w="6"/>
        <w:gridCol w:w="209"/>
        <w:gridCol w:w="17"/>
        <w:gridCol w:w="3"/>
        <w:gridCol w:w="153"/>
        <w:gridCol w:w="50"/>
        <w:gridCol w:w="139"/>
        <w:gridCol w:w="66"/>
        <w:gridCol w:w="161"/>
        <w:gridCol w:w="45"/>
        <w:gridCol w:w="139"/>
        <w:gridCol w:w="67"/>
        <w:gridCol w:w="127"/>
        <w:gridCol w:w="79"/>
        <w:gridCol w:w="139"/>
        <w:gridCol w:w="20"/>
        <w:gridCol w:w="22"/>
        <w:gridCol w:w="5"/>
        <w:gridCol w:w="200"/>
        <w:gridCol w:w="11"/>
        <w:gridCol w:w="17"/>
        <w:gridCol w:w="154"/>
        <w:gridCol w:w="23"/>
        <w:gridCol w:w="26"/>
        <w:gridCol w:w="141"/>
        <w:gridCol w:w="38"/>
        <w:gridCol w:w="24"/>
        <w:gridCol w:w="165"/>
        <w:gridCol w:w="16"/>
        <w:gridCol w:w="22"/>
        <w:gridCol w:w="143"/>
        <w:gridCol w:w="40"/>
        <w:gridCol w:w="20"/>
        <w:gridCol w:w="134"/>
        <w:gridCol w:w="51"/>
        <w:gridCol w:w="18"/>
        <w:gridCol w:w="154"/>
        <w:gridCol w:w="20"/>
        <w:gridCol w:w="21"/>
        <w:gridCol w:w="4"/>
        <w:gridCol w:w="195"/>
        <w:gridCol w:w="10"/>
        <w:gridCol w:w="15"/>
        <w:gridCol w:w="146"/>
        <w:gridCol w:w="44"/>
        <w:gridCol w:w="20"/>
        <w:gridCol w:w="127"/>
        <w:gridCol w:w="119"/>
        <w:gridCol w:w="108"/>
        <w:gridCol w:w="87"/>
        <w:gridCol w:w="7"/>
        <w:gridCol w:w="88"/>
        <w:gridCol w:w="121"/>
        <w:gridCol w:w="73"/>
        <w:gridCol w:w="117"/>
        <w:gridCol w:w="20"/>
        <w:gridCol w:w="98"/>
        <w:gridCol w:w="20"/>
        <w:gridCol w:w="23"/>
        <w:gridCol w:w="50"/>
        <w:gridCol w:w="20"/>
        <w:gridCol w:w="3"/>
        <w:gridCol w:w="109"/>
        <w:gridCol w:w="60"/>
        <w:gridCol w:w="20"/>
        <w:gridCol w:w="8"/>
        <w:gridCol w:w="83"/>
        <w:gridCol w:w="81"/>
        <w:gridCol w:w="28"/>
        <w:gridCol w:w="9"/>
        <w:gridCol w:w="68"/>
        <w:gridCol w:w="88"/>
        <w:gridCol w:w="27"/>
        <w:gridCol w:w="17"/>
        <w:gridCol w:w="95"/>
        <w:gridCol w:w="53"/>
        <w:gridCol w:w="27"/>
        <w:gridCol w:w="1"/>
        <w:gridCol w:w="25"/>
        <w:gridCol w:w="75"/>
        <w:gridCol w:w="92"/>
        <w:gridCol w:w="102"/>
        <w:gridCol w:w="90"/>
        <w:gridCol w:w="169"/>
        <w:gridCol w:w="20"/>
        <w:gridCol w:w="23"/>
        <w:gridCol w:w="1"/>
        <w:gridCol w:w="159"/>
        <w:gridCol w:w="32"/>
        <w:gridCol w:w="156"/>
        <w:gridCol w:w="52"/>
        <w:gridCol w:w="140"/>
        <w:gridCol w:w="68"/>
        <w:gridCol w:w="159"/>
        <w:gridCol w:w="49"/>
        <w:gridCol w:w="142"/>
        <w:gridCol w:w="66"/>
        <w:gridCol w:w="129"/>
        <w:gridCol w:w="79"/>
        <w:gridCol w:w="164"/>
        <w:gridCol w:w="29"/>
        <w:gridCol w:w="20"/>
      </w:tblGrid>
      <w:tr w:rsidR="00404F2E" w:rsidRPr="00404F2E" w:rsidTr="00404F2E">
        <w:trPr>
          <w:gridAfter w:val="1"/>
          <w:wAfter w:w="20" w:type="dxa"/>
          <w:trHeight w:val="208"/>
          <w:tblHeader/>
        </w:trPr>
        <w:tc>
          <w:tcPr>
            <w:tcW w:w="1218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bottom"/>
          </w:tcPr>
          <w:p w:rsidR="00404F2E" w:rsidRPr="00404F2E" w:rsidRDefault="00404F2E" w:rsidP="00404F2E">
            <w:pPr>
              <w:pStyle w:val="Mile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Beschreibung</w:t>
            </w:r>
          </w:p>
        </w:tc>
        <w:tc>
          <w:tcPr>
            <w:tcW w:w="141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14</w:t>
            </w:r>
          </w:p>
        </w:tc>
        <w:tc>
          <w:tcPr>
            <w:tcW w:w="1580" w:type="dxa"/>
            <w:gridSpan w:val="14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15</w:t>
            </w:r>
          </w:p>
        </w:tc>
        <w:tc>
          <w:tcPr>
            <w:tcW w:w="1447" w:type="dxa"/>
            <w:gridSpan w:val="17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16</w:t>
            </w:r>
          </w:p>
        </w:tc>
        <w:tc>
          <w:tcPr>
            <w:tcW w:w="1444" w:type="dxa"/>
            <w:gridSpan w:val="2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17</w:t>
            </w:r>
          </w:p>
        </w:tc>
        <w:tc>
          <w:tcPr>
            <w:tcW w:w="1440" w:type="dxa"/>
            <w:gridSpan w:val="20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18</w:t>
            </w:r>
          </w:p>
        </w:tc>
        <w:tc>
          <w:tcPr>
            <w:tcW w:w="1443" w:type="dxa"/>
            <w:gridSpan w:val="27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19</w:t>
            </w:r>
          </w:p>
        </w:tc>
        <w:tc>
          <w:tcPr>
            <w:tcW w:w="1468" w:type="dxa"/>
            <w:gridSpan w:val="17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KW 20</w:t>
            </w:r>
          </w:p>
        </w:tc>
      </w:tr>
      <w:tr w:rsidR="00404F2E" w:rsidRPr="00404F2E" w:rsidTr="00404F2E">
        <w:trPr>
          <w:gridAfter w:val="2"/>
          <w:wAfter w:w="49" w:type="dxa"/>
          <w:trHeight w:val="208"/>
          <w:tblHeader/>
        </w:trPr>
        <w:tc>
          <w:tcPr>
            <w:tcW w:w="1218" w:type="dxa"/>
            <w:vMerge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404F2E" w:rsidRPr="00404F2E" w:rsidRDefault="00404F2E" w:rsidP="00404F2E">
            <w:pPr>
              <w:pStyle w:val="Miles"/>
              <w:jc w:val="left"/>
              <w:rPr>
                <w:sz w:val="12"/>
                <w:szCs w:val="12"/>
              </w:rPr>
            </w:pPr>
          </w:p>
        </w:tc>
        <w:tc>
          <w:tcPr>
            <w:tcW w:w="26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8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1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58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22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234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196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28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5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37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62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73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89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27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84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94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18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58" w:type="dxa"/>
            <w:gridSpan w:val="5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71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90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27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8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94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23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40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7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9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27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82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94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35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25" w:type="dxa"/>
            <w:gridSpan w:val="6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71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86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27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81" w:type="dxa"/>
            <w:gridSpan w:val="5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94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59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  <w:tc>
          <w:tcPr>
            <w:tcW w:w="203" w:type="dxa"/>
            <w:gridSpan w:val="4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MO</w:t>
            </w:r>
          </w:p>
        </w:tc>
        <w:tc>
          <w:tcPr>
            <w:tcW w:w="188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DI</w:t>
            </w:r>
          </w:p>
        </w:tc>
        <w:tc>
          <w:tcPr>
            <w:tcW w:w="192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MI</w:t>
            </w:r>
          </w:p>
        </w:tc>
        <w:tc>
          <w:tcPr>
            <w:tcW w:w="227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DO</w:t>
            </w:r>
          </w:p>
        </w:tc>
        <w:tc>
          <w:tcPr>
            <w:tcW w:w="191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FR</w:t>
            </w:r>
          </w:p>
        </w:tc>
        <w:tc>
          <w:tcPr>
            <w:tcW w:w="195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SA</w:t>
            </w:r>
          </w:p>
        </w:tc>
        <w:tc>
          <w:tcPr>
            <w:tcW w:w="243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SectionTitles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SO</w:t>
            </w:r>
          </w:p>
        </w:tc>
      </w:tr>
      <w:tr w:rsidR="00404F2E" w:rsidRPr="00404F2E" w:rsidTr="00404F2E">
        <w:trPr>
          <w:trHeight w:val="260"/>
        </w:trPr>
        <w:tc>
          <w:tcPr>
            <w:tcW w:w="12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Vorbereitung</w:t>
            </w:r>
          </w:p>
        </w:tc>
        <w:tc>
          <w:tcPr>
            <w:tcW w:w="26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7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62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185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68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gridAfter w:val="1"/>
          <w:wAfter w:w="20" w:type="dxa"/>
          <w:trHeight w:val="260"/>
        </w:trPr>
        <w:tc>
          <w:tcPr>
            <w:tcW w:w="12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Recherchen</w:t>
            </w:r>
          </w:p>
        </w:tc>
        <w:tc>
          <w:tcPr>
            <w:tcW w:w="26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322" w:type="dxa"/>
            <w:gridSpan w:val="1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7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68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Grobkonzept</w:t>
            </w:r>
          </w:p>
        </w:tc>
        <w:tc>
          <w:tcPr>
            <w:tcW w:w="43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69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7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68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Feinkonzept</w:t>
            </w:r>
          </w:p>
        </w:tc>
        <w:tc>
          <w:tcPr>
            <w:tcW w:w="1022" w:type="dxa"/>
            <w:gridSpan w:val="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5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210" w:type="dxa"/>
            <w:gridSpan w:val="1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Entwurfsphase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349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Layout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349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593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Navigation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593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Medien Aufbereitung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438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8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2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Umsetzung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6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973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HTML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3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374" w:type="dxa"/>
            <w:gridSpan w:val="2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CSS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43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982" w:type="dxa"/>
            <w:gridSpan w:val="1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Java Script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982" w:type="dxa"/>
            <w:gridSpan w:val="1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Optimierung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gridSpan w:val="1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572" w:type="dxa"/>
            <w:gridSpan w:val="8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SEO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gridSpan w:val="1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3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597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Keyword Analyse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281" w:type="dxa"/>
            <w:gridSpan w:val="1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010" w:type="dxa"/>
            <w:gridSpan w:val="1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Sitemap(Google etc.)</w:t>
            </w:r>
          </w:p>
        </w:tc>
        <w:tc>
          <w:tcPr>
            <w:tcW w:w="1433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91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3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92" w:type="dxa"/>
            <w:gridSpan w:val="2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625" w:type="dxa"/>
            <w:gridSpan w:val="1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4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left"/>
              <w:rPr>
                <w:sz w:val="12"/>
                <w:szCs w:val="12"/>
              </w:rPr>
            </w:pPr>
            <w:r w:rsidRPr="00404F2E">
              <w:rPr>
                <w:sz w:val="12"/>
                <w:szCs w:val="12"/>
              </w:rPr>
              <w:t>Tests</w:t>
            </w:r>
          </w:p>
        </w:tc>
        <w:tc>
          <w:tcPr>
            <w:tcW w:w="1439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86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1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11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773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595959" w:themeFill="text1" w:themeFillTint="A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Usability</w:t>
            </w:r>
          </w:p>
        </w:tc>
        <w:tc>
          <w:tcPr>
            <w:tcW w:w="1439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86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1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11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773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5" w:type="dxa"/>
            <w:gridSpan w:val="1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  <w:tr w:rsidR="00404F2E" w:rsidRPr="00404F2E" w:rsidTr="00404F2E">
        <w:trPr>
          <w:trHeight w:val="260"/>
        </w:trPr>
        <w:tc>
          <w:tcPr>
            <w:tcW w:w="123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4F2E" w:rsidRPr="00404F2E" w:rsidRDefault="00404F2E" w:rsidP="00404F2E">
            <w:pPr>
              <w:pStyle w:val="Numbers"/>
              <w:jc w:val="center"/>
              <w:rPr>
                <w:b w:val="0"/>
                <w:i/>
                <w:sz w:val="12"/>
                <w:szCs w:val="12"/>
              </w:rPr>
            </w:pPr>
            <w:r w:rsidRPr="00404F2E">
              <w:rPr>
                <w:b w:val="0"/>
                <w:i/>
                <w:sz w:val="12"/>
                <w:szCs w:val="12"/>
              </w:rPr>
              <w:t>Servertest</w:t>
            </w:r>
          </w:p>
        </w:tc>
        <w:tc>
          <w:tcPr>
            <w:tcW w:w="1439" w:type="dxa"/>
            <w:gridSpan w:val="1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86" w:type="dxa"/>
            <w:gridSpan w:val="1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1" w:type="dxa"/>
            <w:gridSpan w:val="1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442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511" w:type="dxa"/>
            <w:gridSpan w:val="2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370" w:type="dxa"/>
            <w:gridSpan w:val="2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19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  <w:tc>
          <w:tcPr>
            <w:tcW w:w="2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6DDE8" w:themeFill="accent5" w:themeFillTint="66"/>
          </w:tcPr>
          <w:p w:rsidR="00404F2E" w:rsidRPr="00404F2E" w:rsidRDefault="00404F2E" w:rsidP="00404F2E">
            <w:pPr>
              <w:rPr>
                <w:sz w:val="12"/>
                <w:szCs w:val="12"/>
              </w:rPr>
            </w:pPr>
          </w:p>
        </w:tc>
      </w:tr>
    </w:tbl>
    <w:p w:rsidR="001B4E1C" w:rsidRDefault="001B4E1C" w:rsidP="006D5196"/>
    <w:sectPr w:rsidR="001B4E1C" w:rsidSect="007543B8">
      <w:footerReference w:type="even" r:id="rId8"/>
      <w:footerReference w:type="default" r:id="rId9"/>
      <w:pgSz w:w="16839" w:h="11907" w:orient="landscape"/>
      <w:pgMar w:top="720" w:right="720" w:bottom="720" w:left="72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E1" w:rsidRDefault="003453E1">
      <w:r>
        <w:separator/>
      </w:r>
    </w:p>
  </w:endnote>
  <w:endnote w:type="continuationSeparator" w:id="0">
    <w:p w:rsidR="003453E1" w:rsidRDefault="003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E1C" w:rsidRDefault="001B4E1C">
    <w:pPr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  </w:instrText>
    </w:r>
    <w:r>
      <w:rPr>
        <w:rStyle w:val="Seitenzahl"/>
      </w:rPr>
      <w:fldChar w:fldCharType="end"/>
    </w:r>
  </w:p>
  <w:p w:rsidR="001B4E1C" w:rsidRDefault="001B4E1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E1C" w:rsidRDefault="001B4E1C">
    <w:pPr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  </w:instrText>
    </w:r>
    <w:r>
      <w:rPr>
        <w:rStyle w:val="Seitenzahl"/>
      </w:rPr>
      <w:fldChar w:fldCharType="separate"/>
    </w:r>
    <w:r w:rsidR="00F60B28">
      <w:rPr>
        <w:rStyle w:val="Seitenzahl"/>
        <w:noProof/>
      </w:rPr>
      <w:t>1</w:t>
    </w:r>
    <w:r>
      <w:rPr>
        <w:rStyle w:val="Seitenzahl"/>
      </w:rPr>
      <w:fldChar w:fldCharType="end"/>
    </w:r>
  </w:p>
  <w:p w:rsidR="001B4E1C" w:rsidRDefault="001B4E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E1" w:rsidRDefault="003453E1">
      <w:r>
        <w:separator/>
      </w:r>
    </w:p>
  </w:footnote>
  <w:footnote w:type="continuationSeparator" w:id="0">
    <w:p w:rsidR="003453E1" w:rsidRDefault="00345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78"/>
  <w:displayHorizontalDrawingGridEvery w:val="2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C3"/>
    <w:rsid w:val="00177BC3"/>
    <w:rsid w:val="001B4E1C"/>
    <w:rsid w:val="001D799E"/>
    <w:rsid w:val="003453E1"/>
    <w:rsid w:val="00404F2E"/>
    <w:rsid w:val="0049133D"/>
    <w:rsid w:val="005340E3"/>
    <w:rsid w:val="005A0F26"/>
    <w:rsid w:val="00675225"/>
    <w:rsid w:val="006D5196"/>
    <w:rsid w:val="006F07AA"/>
    <w:rsid w:val="007543B8"/>
    <w:rsid w:val="007A5EF3"/>
    <w:rsid w:val="007D0F52"/>
    <w:rsid w:val="00860A32"/>
    <w:rsid w:val="00862F9A"/>
    <w:rsid w:val="008E7B0C"/>
    <w:rsid w:val="00B818BD"/>
    <w:rsid w:val="00C87D36"/>
    <w:rsid w:val="00CE20E5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26E011C-D843-4605-9B7D-7E75FE4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entury Gothic" w:hAnsi="Century Gothic" w:cs="Century Gothic"/>
      <w:lang w:val="de-DE" w:eastAsia="de-DE"/>
    </w:rPr>
  </w:style>
  <w:style w:type="paragraph" w:styleId="berschrift1">
    <w:name w:val="heading 1"/>
    <w:basedOn w:val="Standard"/>
    <w:next w:val="Standard"/>
    <w:qFormat/>
    <w:pPr>
      <w:spacing w:before="80" w:after="80"/>
      <w:jc w:val="center"/>
      <w:outlineLvl w:val="0"/>
    </w:pPr>
    <w:rPr>
      <w:rFonts w:cs="Times New Roman"/>
      <w:b/>
      <w:caps/>
      <w:spacing w:val="1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Miles">
    <w:name w:val="Miles"/>
    <w:basedOn w:val="Standard"/>
    <w:pPr>
      <w:jc w:val="right"/>
    </w:pPr>
    <w:rPr>
      <w:b/>
      <w:caps/>
      <w:lang w:bidi="de-DE"/>
    </w:rPr>
  </w:style>
  <w:style w:type="paragraph" w:customStyle="1" w:styleId="SectionTitles">
    <w:name w:val="Section Titles"/>
    <w:basedOn w:val="Standard"/>
    <w:pPr>
      <w:spacing w:line="160" w:lineRule="exact"/>
      <w:jc w:val="center"/>
    </w:pPr>
    <w:rPr>
      <w:sz w:val="16"/>
      <w:szCs w:val="16"/>
      <w:lang w:bidi="de-DE"/>
    </w:rPr>
  </w:style>
  <w:style w:type="paragraph" w:customStyle="1" w:styleId="Numbers">
    <w:name w:val="Numbers"/>
    <w:basedOn w:val="Standard"/>
    <w:pPr>
      <w:jc w:val="right"/>
    </w:pPr>
    <w:rPr>
      <w:b/>
      <w:spacing w:val="10"/>
      <w:sz w:val="16"/>
      <w:szCs w:val="16"/>
      <w:lang w:bidi="de-DE"/>
    </w:rPr>
  </w:style>
  <w:style w:type="character" w:styleId="Seitenzahl">
    <w:name w:val="page number"/>
    <w:basedOn w:val="Absatz-Standardschriftart"/>
    <w:rPr>
      <w:rFonts w:ascii="Century Gothic" w:hAnsi="Century Gothic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uxe-Design\AppData\Roaming\Microsoft\Templates\Zeitplan%20f&#252;r%20Fahrzeugwartung%20mit%205.000&#160;Meilen-Intervall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921A-4626-4227-AF2A-24CDC0F85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D2091-9C16-429F-86E9-BF87517F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Zeitplan für Fahrzeugwartung mit 5.000 Meilen-Intervallen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AUTO-WARTUNGSZEITPLAN MIT 5.000 MEILEN-INTERVALLEN</vt:lpstr>
    </vt:vector>
  </TitlesOfParts>
  <Manager/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5</cp:revision>
  <cp:lastPrinted>2003-12-10T19:54:00Z</cp:lastPrinted>
  <dcterms:created xsi:type="dcterms:W3CDTF">2015-02-11T22:19:00Z</dcterms:created>
  <dcterms:modified xsi:type="dcterms:W3CDTF">2015-02-22T14:55:00Z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TC010186481031</vt:lpwstr>
  </property>
</Properties>
</file>